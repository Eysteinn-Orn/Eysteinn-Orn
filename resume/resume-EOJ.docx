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14096"/>
        <w:tblW w:w="12049" w:type="dxa"/>
        <w:tblLayout w:type="fixed"/>
        <w:tblLook w:val="0600" w:firstRow="0" w:lastRow="0" w:firstColumn="0" w:lastColumn="0" w:noHBand="1" w:noVBand="1"/>
      </w:tblPr>
      <w:tblGrid>
        <w:gridCol w:w="851"/>
        <w:gridCol w:w="3118"/>
        <w:gridCol w:w="284"/>
        <w:gridCol w:w="7654"/>
        <w:gridCol w:w="142"/>
      </w:tblGrid>
      <w:tr w:rsidR="001E1A97" w:rsidRPr="00BB6FA2" w14:paraId="57422C64" w14:textId="77777777" w:rsidTr="00A9570C">
        <w:trPr>
          <w:trHeight w:val="993"/>
        </w:trPr>
        <w:tc>
          <w:tcPr>
            <w:tcW w:w="3969" w:type="dxa"/>
            <w:gridSpan w:val="2"/>
            <w:vMerge w:val="restart"/>
          </w:tcPr>
          <w:p w14:paraId="0FF80D6F" w14:textId="7D0230EC" w:rsidR="009A369F" w:rsidRPr="00C00772" w:rsidRDefault="00DC343E" w:rsidP="00A9570C">
            <w:pPr>
              <w:pStyle w:val="Subtitle"/>
              <w:rPr>
                <w:lang w:val="is-IS" w:eastAsia="en-AU"/>
              </w:rPr>
            </w:pPr>
            <w:r w:rsidRPr="00BB6FA2">
              <w:rPr>
                <w:noProof/>
                <w:lang w:val="is-IS" w:eastAsia="en-AU"/>
              </w:rPr>
              <w:drawing>
                <wp:anchor distT="0" distB="0" distL="114300" distR="114300" simplePos="0" relativeHeight="251629056" behindDoc="1" locked="0" layoutInCell="1" allowOverlap="1" wp14:anchorId="0BDBAE6B" wp14:editId="6509FA58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715010</wp:posOffset>
                  </wp:positionV>
                  <wp:extent cx="1623060" cy="1854835"/>
                  <wp:effectExtent l="0" t="0" r="0" b="0"/>
                  <wp:wrapTight wrapText="bothSides">
                    <wp:wrapPolygon edited="0">
                      <wp:start x="2028" y="0"/>
                      <wp:lineTo x="0" y="887"/>
                      <wp:lineTo x="0" y="20188"/>
                      <wp:lineTo x="1775" y="21297"/>
                      <wp:lineTo x="19521" y="21297"/>
                      <wp:lineTo x="21296" y="20188"/>
                      <wp:lineTo x="21296" y="1109"/>
                      <wp:lineTo x="19521" y="0"/>
                      <wp:lineTo x="2028" y="0"/>
                    </wp:wrapPolygon>
                  </wp:wrapTight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997" t="3910" r="19997" b="27572"/>
                          <a:stretch/>
                        </pic:blipFill>
                        <pic:spPr bwMode="auto">
                          <a:xfrm>
                            <a:off x="0" y="0"/>
                            <a:ext cx="1623060" cy="185483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4" w:type="dxa"/>
          </w:tcPr>
          <w:p w14:paraId="3A280F1A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796" w:type="dxa"/>
            <w:gridSpan w:val="2"/>
          </w:tcPr>
          <w:p w14:paraId="08553349" w14:textId="77777777" w:rsidR="00A9570C" w:rsidRDefault="00A9570C" w:rsidP="00A9570C">
            <w:pPr>
              <w:pStyle w:val="Subtitle"/>
            </w:pPr>
          </w:p>
          <w:p w14:paraId="2DD81FA1" w14:textId="276C7F1D" w:rsidR="009A369F" w:rsidRPr="00EB719D" w:rsidRDefault="009A369F" w:rsidP="00A9570C">
            <w:pPr>
              <w:pStyle w:val="Subtitle"/>
              <w:rPr>
                <w:i/>
                <w:iCs/>
              </w:rPr>
            </w:pPr>
            <w:r w:rsidRPr="00EB719D">
              <w:rPr>
                <w:i/>
                <w:iCs/>
              </w:rPr>
              <w:t>Tölvunafræðingur</w:t>
            </w:r>
          </w:p>
        </w:tc>
      </w:tr>
      <w:tr w:rsidR="001E1A97" w:rsidRPr="00BB6FA2" w14:paraId="2771A28B" w14:textId="77777777" w:rsidTr="00A9570C">
        <w:trPr>
          <w:trHeight w:val="2751"/>
        </w:trPr>
        <w:tc>
          <w:tcPr>
            <w:tcW w:w="3969" w:type="dxa"/>
            <w:gridSpan w:val="2"/>
            <w:vMerge/>
          </w:tcPr>
          <w:p w14:paraId="20ADEE6B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284" w:type="dxa"/>
          </w:tcPr>
          <w:p w14:paraId="4BA03C89" w14:textId="77777777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796" w:type="dxa"/>
            <w:gridSpan w:val="2"/>
          </w:tcPr>
          <w:p w14:paraId="5D3F406A" w14:textId="173CB189" w:rsidR="009A369F" w:rsidRPr="008B2582" w:rsidRDefault="009A369F" w:rsidP="00A9570C">
            <w:pPr>
              <w:pStyle w:val="Title"/>
              <w:spacing w:before="120"/>
              <w:rPr>
                <w:rFonts w:ascii="Mongolian Baiti" w:hAnsi="Mongolian Baiti" w:cs="Mongolian Baiti"/>
              </w:rPr>
            </w:pPr>
            <w:r w:rsidRPr="008B2582">
              <w:rPr>
                <w:rFonts w:ascii="Mongolian Baiti" w:hAnsi="Mongolian Baiti" w:cs="Mongolian Baiti"/>
              </w:rPr>
              <w:t xml:space="preserve">Eysteinn </w:t>
            </w:r>
            <w:r w:rsidR="007D1222" w:rsidRPr="008B2582">
              <w:rPr>
                <w:rFonts w:ascii="Mongolian Baiti" w:hAnsi="Mongolian Baiti" w:cs="Mongolian Baiti"/>
              </w:rPr>
              <w:t>Ö</w:t>
            </w:r>
            <w:r w:rsidRPr="008B2582">
              <w:rPr>
                <w:rFonts w:ascii="Mongolian Baiti" w:hAnsi="Mongolian Baiti" w:cs="Mongolian Baiti"/>
              </w:rPr>
              <w:t>rn Jónsson</w:t>
            </w:r>
          </w:p>
          <w:p w14:paraId="5E970AE2" w14:textId="67DF0E68" w:rsidR="009A369F" w:rsidRPr="00EB719D" w:rsidRDefault="009A369F" w:rsidP="00A9570C">
            <w:pPr>
              <w:pStyle w:val="Heading1"/>
              <w:rPr>
                <w:b/>
                <w:bCs/>
              </w:rPr>
            </w:pPr>
            <w:r w:rsidRPr="00EB719D">
              <w:rPr>
                <w:b/>
                <w:bCs/>
              </w:rPr>
              <w:t>um mig</w:t>
            </w:r>
          </w:p>
          <w:p w14:paraId="47815243" w14:textId="77777777" w:rsidR="009A369F" w:rsidRDefault="007B7B36" w:rsidP="00A9570C">
            <w:pPr>
              <w:rPr>
                <w:u w:val="single"/>
                <w:lang w:val="is-IS"/>
              </w:rPr>
            </w:pPr>
            <w:r>
              <w:rPr>
                <w:lang w:val="is-IS"/>
              </w:rPr>
              <w:t xml:space="preserve">Forritari með BSc í tölvunarfræði frá Háskóla Reykjavík sem er í leit að </w:t>
            </w:r>
            <w:r w:rsidRPr="007B7B36">
              <w:rPr>
                <w:u w:val="single"/>
                <w:lang w:val="is-IS"/>
              </w:rPr>
              <w:t>fullu starfi.</w:t>
            </w:r>
          </w:p>
          <w:p w14:paraId="5884EC40" w14:textId="77777777" w:rsidR="007B7B36" w:rsidRDefault="007B7B36" w:rsidP="00A9570C">
            <w:pPr>
              <w:rPr>
                <w:lang w:val="is-IS"/>
              </w:rPr>
            </w:pPr>
            <w:r>
              <w:rPr>
                <w:lang w:val="is-IS"/>
              </w:rPr>
              <w:t>Er með brennandi áhuga á vefforritun, búa til notendavænar lausnir og læra á nýja tækni og tól.</w:t>
            </w:r>
          </w:p>
          <w:p w14:paraId="63895AEA" w14:textId="39412F41" w:rsidR="00DC343E" w:rsidRPr="007B7B36" w:rsidRDefault="00DC343E" w:rsidP="00A9570C">
            <w:pPr>
              <w:rPr>
                <w:lang w:val="is-IS"/>
              </w:rPr>
            </w:pPr>
            <w:r>
              <w:rPr>
                <w:lang w:val="is-IS"/>
              </w:rPr>
              <w:t>Fyrir utan vinnu þá er ég mikið að lesa, elda, stunda líkamsrækt eða að skipuleggja næsta Drekar &amp; Dýflissur hittinginn.</w:t>
            </w:r>
          </w:p>
        </w:tc>
      </w:tr>
      <w:tr w:rsidR="001E1A97" w:rsidRPr="00BB6FA2" w14:paraId="0E4F1B6C" w14:textId="77777777" w:rsidTr="00C935C5">
        <w:trPr>
          <w:gridBefore w:val="1"/>
          <w:gridAfter w:val="1"/>
          <w:wBefore w:w="851" w:type="dxa"/>
          <w:wAfter w:w="142" w:type="dxa"/>
          <w:trHeight w:val="10154"/>
        </w:trPr>
        <w:tc>
          <w:tcPr>
            <w:tcW w:w="3118" w:type="dxa"/>
          </w:tcPr>
          <w:p w14:paraId="4D7578AD" w14:textId="44F819CA" w:rsidR="009A369F" w:rsidRPr="00EB719D" w:rsidRDefault="009A369F" w:rsidP="00A9570C">
            <w:pPr>
              <w:pStyle w:val="Subtitle"/>
              <w:rPr>
                <w:b/>
                <w:bCs/>
                <w:lang w:val="is-IS"/>
              </w:rPr>
            </w:pPr>
            <w:r w:rsidRPr="00EB719D">
              <w:rPr>
                <w:b/>
                <w:bCs/>
                <w:lang w:val="is-IS"/>
              </w:rPr>
              <w:t>Hafa samband</w:t>
            </w:r>
          </w:p>
          <w:p w14:paraId="2EA357F2" w14:textId="77777777" w:rsidR="009A369F" w:rsidRPr="00BB6FA2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Byggðarendi 16, 108 Reykjavík</w:t>
            </w:r>
          </w:p>
          <w:p w14:paraId="4B71A340" w14:textId="77777777" w:rsidR="009A369F" w:rsidRPr="008F6F20" w:rsidRDefault="009A369F" w:rsidP="00A9570C">
            <w:pPr>
              <w:rPr>
                <w:rStyle w:val="Hyperlink"/>
                <w:color w:val="595959" w:themeColor="text1" w:themeTint="A6"/>
                <w:u w:val="none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begin"/>
            </w:r>
            <w:r w:rsidRPr="008F6F20">
              <w:rPr>
                <w:color w:val="595959" w:themeColor="text1" w:themeTint="A6"/>
                <w:lang w:val="is-IS"/>
              </w:rPr>
              <w:instrText>HYPERLINK "mailto:eysi@live.com"</w:instrText>
            </w:r>
            <w:r w:rsidRPr="008F6F20">
              <w:rPr>
                <w:color w:val="595959" w:themeColor="text1" w:themeTint="A6"/>
                <w:lang w:val="is-IS"/>
              </w:rPr>
            </w:r>
            <w:r w:rsidRPr="008F6F20">
              <w:rPr>
                <w:color w:val="595959" w:themeColor="text1" w:themeTint="A6"/>
                <w:lang w:val="is-IS"/>
              </w:rPr>
              <w:fldChar w:fldCharType="separate"/>
            </w:r>
            <w:r w:rsidRPr="008F6F20">
              <w:rPr>
                <w:rStyle w:val="Hyperlink"/>
                <w:color w:val="595959" w:themeColor="text1" w:themeTint="A6"/>
                <w:u w:val="none"/>
                <w:lang w:val="is-IS"/>
              </w:rPr>
              <w:t>eysi@live.com</w:t>
            </w:r>
          </w:p>
          <w:p w14:paraId="61909AE6" w14:textId="77777777" w:rsidR="009A369F" w:rsidRPr="008F6F20" w:rsidRDefault="009A369F" w:rsidP="00A9570C">
            <w:pPr>
              <w:rPr>
                <w:color w:val="595959" w:themeColor="text1" w:themeTint="A6"/>
                <w:lang w:val="is-IS"/>
              </w:rPr>
            </w:pPr>
            <w:r w:rsidRPr="008F6F20">
              <w:rPr>
                <w:color w:val="595959" w:themeColor="text1" w:themeTint="A6"/>
                <w:lang w:val="is-IS"/>
              </w:rPr>
              <w:fldChar w:fldCharType="end"/>
            </w:r>
            <w:hyperlink r:id="rId12" w:history="1">
              <w:r w:rsidRPr="008F6F20">
                <w:rPr>
                  <w:rStyle w:val="Hyperlink"/>
                  <w:color w:val="595959" w:themeColor="text1" w:themeTint="A6"/>
                  <w:u w:val="none"/>
                  <w:lang w:val="is-IS"/>
                </w:rPr>
                <w:t>+354 6944310</w:t>
              </w:r>
            </w:hyperlink>
          </w:p>
          <w:p w14:paraId="30577E7A" w14:textId="4BC64DB3" w:rsidR="007B7B36" w:rsidRPr="007B7B36" w:rsidRDefault="007B7B36" w:rsidP="007B7B36">
            <w:pPr>
              <w:shd w:val="clear" w:color="auto" w:fill="FFFFFF" w:themeFill="background1"/>
              <w:rPr>
                <w:rStyle w:val="Hyperlink"/>
                <w:lang w:val="is-IS"/>
              </w:rPr>
            </w:pPr>
            <w:r>
              <w:rPr>
                <w:lang w:val="is-IS"/>
              </w:rPr>
              <w:fldChar w:fldCharType="begin"/>
            </w:r>
            <w:r>
              <w:rPr>
                <w:lang w:val="is-IS"/>
              </w:rPr>
              <w:instrText>HYPERLINK "https://eysteinn.dev"</w:instrText>
            </w:r>
            <w:r>
              <w:rPr>
                <w:lang w:val="is-IS"/>
              </w:rPr>
            </w:r>
            <w:r>
              <w:rPr>
                <w:lang w:val="is-IS"/>
              </w:rPr>
              <w:fldChar w:fldCharType="separate"/>
            </w:r>
            <w:r w:rsidRPr="007B7B36">
              <w:rPr>
                <w:rStyle w:val="Hyperlink"/>
                <w:lang w:val="is-IS"/>
              </w:rPr>
              <w:t>eysteinn.</w:t>
            </w:r>
            <w:r w:rsidRPr="007B7B36">
              <w:rPr>
                <w:rStyle w:val="Hyperlink"/>
                <w:lang w:val="is-IS"/>
              </w:rPr>
              <w:t>d</w:t>
            </w:r>
            <w:r w:rsidRPr="007B7B36">
              <w:rPr>
                <w:rStyle w:val="Hyperlink"/>
                <w:lang w:val="is-IS"/>
              </w:rPr>
              <w:t>ev</w:t>
            </w:r>
          </w:p>
          <w:p w14:paraId="5FAF4E17" w14:textId="3F3CEE5B" w:rsidR="00AE62D4" w:rsidRPr="00DC343E" w:rsidRDefault="007B7B36" w:rsidP="00DC343E">
            <w:pPr>
              <w:shd w:val="clear" w:color="auto" w:fill="FFFFFF" w:themeFill="background1"/>
              <w:rPr>
                <w:lang w:val="is-IS"/>
              </w:rPr>
            </w:pPr>
            <w:r>
              <w:rPr>
                <w:lang w:val="is-IS"/>
              </w:rPr>
              <w:fldChar w:fldCharType="end"/>
            </w:r>
            <w:r w:rsidR="009A369F">
              <w:rPr>
                <w:lang w:val="is-IS"/>
              </w:rPr>
              <w:t>Kt. 0406002720</w:t>
            </w:r>
          </w:p>
          <w:p w14:paraId="4A41943D" w14:textId="08166F0F" w:rsidR="005F56E0" w:rsidRPr="00EB719D" w:rsidRDefault="009A369F" w:rsidP="00A9570C">
            <w:pPr>
              <w:pStyle w:val="Subtitle"/>
              <w:rPr>
                <w:b/>
                <w:bCs/>
                <w:lang w:val="is-IS"/>
              </w:rPr>
            </w:pPr>
            <w:r w:rsidRPr="00EB719D">
              <w:rPr>
                <w:b/>
                <w:bCs/>
                <w:lang w:val="is-IS"/>
              </w:rPr>
              <w:t>Verkefni</w:t>
            </w:r>
          </w:p>
          <w:p w14:paraId="0C0A7425" w14:textId="4F104BE8" w:rsidR="00AE62D4" w:rsidRPr="00DC343E" w:rsidRDefault="009A369F" w:rsidP="00DC343E">
            <w:pPr>
              <w:rPr>
                <w:lang w:val="is-IS"/>
              </w:rPr>
            </w:pPr>
            <w:hyperlink r:id="rId13" w:history="1">
              <w:r w:rsidRPr="004859D2">
                <w:rPr>
                  <w:rStyle w:val="Hyperlink"/>
                  <w:lang w:val="is-IS"/>
                </w:rPr>
                <w:t>Lokaverkefni</w:t>
              </w:r>
            </w:hyperlink>
          </w:p>
          <w:p w14:paraId="283529E6" w14:textId="77777777" w:rsidR="00DC343E" w:rsidRDefault="00DC343E" w:rsidP="00A9570C">
            <w:pPr>
              <w:pStyle w:val="Subtitle"/>
              <w:rPr>
                <w:b/>
                <w:bCs/>
                <w:lang w:val="is-IS"/>
              </w:rPr>
            </w:pPr>
          </w:p>
          <w:p w14:paraId="7BE0E030" w14:textId="12217293" w:rsidR="009A369F" w:rsidRPr="00EB719D" w:rsidRDefault="009A369F" w:rsidP="00A9570C">
            <w:pPr>
              <w:pStyle w:val="Subtitle"/>
              <w:rPr>
                <w:b/>
                <w:bCs/>
                <w:lang w:val="is-IS"/>
              </w:rPr>
            </w:pPr>
            <w:r w:rsidRPr="00EB719D">
              <w:rPr>
                <w:b/>
                <w:bCs/>
                <w:lang w:val="is-IS"/>
              </w:rPr>
              <w:t>Námsferill</w:t>
            </w:r>
          </w:p>
          <w:p w14:paraId="7D057BE8" w14:textId="6F7A9807" w:rsidR="009A369F" w:rsidRPr="00BB6FA2" w:rsidRDefault="009A369F" w:rsidP="00A9570C">
            <w:pPr>
              <w:pStyle w:val="Heading2"/>
              <w:rPr>
                <w:bCs/>
                <w:lang w:val="is-IS"/>
              </w:rPr>
            </w:pPr>
            <w:r w:rsidRPr="00BB6FA2">
              <w:rPr>
                <w:lang w:val="is-IS"/>
              </w:rPr>
              <w:t>Háskóli</w:t>
            </w:r>
            <w:r>
              <w:rPr>
                <w:lang w:val="is-IS"/>
              </w:rPr>
              <w:t>nn í</w:t>
            </w:r>
            <w:r w:rsidRPr="00BB6FA2">
              <w:rPr>
                <w:lang w:val="is-IS"/>
              </w:rPr>
              <w:t xml:space="preserve"> REYKJAVÍK </w:t>
            </w:r>
          </w:p>
          <w:p w14:paraId="5CDB2A8C" w14:textId="1F90E231" w:rsidR="00AE62D4" w:rsidRDefault="002967AD" w:rsidP="00DC343E">
            <w:pPr>
              <w:pStyle w:val="Heading3"/>
              <w:rPr>
                <w:b w:val="0"/>
                <w:bCs/>
                <w:lang w:val="is-IS"/>
              </w:rPr>
            </w:pPr>
            <w:r w:rsidRPr="002967AD">
              <w:rPr>
                <w:b w:val="0"/>
                <w:bCs/>
                <w:lang w:val="is-IS"/>
              </w:rPr>
              <w:t>B.Sc.</w:t>
            </w:r>
            <w:r w:rsidR="00C51DB8" w:rsidRPr="002967AD">
              <w:rPr>
                <w:b w:val="0"/>
                <w:bCs/>
                <w:lang w:val="is-IS"/>
              </w:rPr>
              <w:t xml:space="preserve"> í</w:t>
            </w:r>
            <w:r w:rsidR="009A369F" w:rsidRPr="002967AD">
              <w:rPr>
                <w:b w:val="0"/>
                <w:bCs/>
                <w:lang w:val="is-IS"/>
              </w:rPr>
              <w:t xml:space="preserve"> Tölvunarfræði</w:t>
            </w:r>
          </w:p>
          <w:p w14:paraId="48C03E43" w14:textId="77777777" w:rsidR="00DC343E" w:rsidRDefault="00DC343E" w:rsidP="00A9570C">
            <w:pPr>
              <w:pStyle w:val="Subtitle"/>
              <w:rPr>
                <w:b/>
                <w:bCs/>
                <w:lang w:val="is-IS"/>
              </w:rPr>
            </w:pPr>
          </w:p>
          <w:p w14:paraId="4557F2AC" w14:textId="762D73CC" w:rsidR="009A369F" w:rsidRPr="00EB719D" w:rsidRDefault="009A369F" w:rsidP="00A9570C">
            <w:pPr>
              <w:pStyle w:val="Subtitle"/>
              <w:rPr>
                <w:b/>
                <w:bCs/>
                <w:lang w:val="is-IS"/>
              </w:rPr>
            </w:pPr>
            <w:r w:rsidRPr="00EB719D">
              <w:rPr>
                <w:b/>
                <w:bCs/>
                <w:lang w:val="is-IS"/>
              </w:rPr>
              <w:t>Tæknikunnátta</w:t>
            </w:r>
          </w:p>
          <w:p w14:paraId="0B914D9E" w14:textId="275234EB" w:rsidR="005F56E0" w:rsidRDefault="009A369F" w:rsidP="00A9570C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Forritun</w:t>
            </w:r>
            <w:r w:rsidR="00EB719D">
              <w:rPr>
                <w:lang w:val="is-IS"/>
              </w:rPr>
              <w:t>:</w:t>
            </w:r>
          </w:p>
          <w:p w14:paraId="5A059689" w14:textId="204B6846" w:rsidR="009A369F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C#, Python, TypeScript, JavaScript</w:t>
            </w:r>
            <w:r w:rsidR="00BC355A">
              <w:rPr>
                <w:lang w:val="is-IS"/>
              </w:rPr>
              <w:t xml:space="preserve">,  </w:t>
            </w:r>
            <w:r w:rsidR="00BC355A">
              <w:rPr>
                <w:lang w:val="is-IS"/>
              </w:rPr>
              <w:t>C++, C</w:t>
            </w:r>
            <w:r w:rsidR="00BC355A">
              <w:rPr>
                <w:lang w:val="is-IS"/>
              </w:rPr>
              <w:t>.</w:t>
            </w:r>
          </w:p>
          <w:p w14:paraId="6A5D674B" w14:textId="77777777" w:rsidR="008B2582" w:rsidRDefault="008B2582" w:rsidP="00A9570C">
            <w:pPr>
              <w:rPr>
                <w:lang w:val="is-IS"/>
              </w:rPr>
            </w:pPr>
          </w:p>
          <w:p w14:paraId="2AE234FF" w14:textId="11D01EAA" w:rsidR="00E34090" w:rsidRDefault="009A369F" w:rsidP="00A9570C">
            <w:pPr>
              <w:rPr>
                <w:lang w:val="is-IS"/>
              </w:rPr>
            </w:pPr>
            <w:bookmarkStart w:id="0" w:name="_Hlk189583685"/>
            <w:r>
              <w:rPr>
                <w:b/>
                <w:bCs/>
                <w:lang w:val="is-IS"/>
              </w:rPr>
              <w:t>Vef Forritun</w:t>
            </w:r>
            <w:r w:rsidR="00EB719D">
              <w:rPr>
                <w:b/>
                <w:bCs/>
                <w:lang w:val="is-IS"/>
              </w:rPr>
              <w:t>:</w:t>
            </w:r>
          </w:p>
          <w:bookmarkEnd w:id="0"/>
          <w:p w14:paraId="39C7AE81" w14:textId="07EBFBE8" w:rsidR="009A369F" w:rsidRDefault="009A369F" w:rsidP="00A9570C">
            <w:pPr>
              <w:rPr>
                <w:b/>
                <w:bCs/>
                <w:lang w:val="is-IS"/>
              </w:rPr>
            </w:pPr>
            <w:r>
              <w:rPr>
                <w:lang w:val="is-IS"/>
              </w:rPr>
              <w:t>React, Next.js, Node.js</w:t>
            </w:r>
            <w:r w:rsidR="00E34090">
              <w:rPr>
                <w:lang w:val="is-IS"/>
              </w:rPr>
              <w:t>, Payload</w:t>
            </w:r>
            <w:r w:rsidR="00EB719D">
              <w:rPr>
                <w:lang w:val="is-IS"/>
              </w:rPr>
              <w:t xml:space="preserve"> CMS</w:t>
            </w:r>
            <w:r w:rsidR="00E34090">
              <w:rPr>
                <w:lang w:val="is-IS"/>
              </w:rPr>
              <w:t>, Tailwind</w:t>
            </w:r>
            <w:r w:rsidR="00EB719D">
              <w:rPr>
                <w:lang w:val="is-IS"/>
              </w:rPr>
              <w:t xml:space="preserve"> CSS</w:t>
            </w:r>
            <w:r w:rsidR="00BC355A">
              <w:rPr>
                <w:lang w:val="is-IS"/>
              </w:rPr>
              <w:t>.</w:t>
            </w:r>
          </w:p>
          <w:p w14:paraId="5B83AAA8" w14:textId="77684A45" w:rsidR="008B2582" w:rsidRDefault="008B2582" w:rsidP="00A9570C">
            <w:pPr>
              <w:rPr>
                <w:b/>
                <w:bCs/>
                <w:lang w:val="is-IS"/>
              </w:rPr>
            </w:pPr>
          </w:p>
          <w:p w14:paraId="23DDDCC9" w14:textId="784AFDF2" w:rsidR="00902EE8" w:rsidRDefault="009A369F" w:rsidP="00A9570C">
            <w:pPr>
              <w:rPr>
                <w:lang w:val="is-IS"/>
              </w:rPr>
            </w:pPr>
            <w:r>
              <w:rPr>
                <w:b/>
                <w:bCs/>
                <w:lang w:val="is-IS"/>
              </w:rPr>
              <w:t xml:space="preserve">Vef þjónustur </w:t>
            </w:r>
            <w:r w:rsidR="00EB719D">
              <w:rPr>
                <w:b/>
                <w:bCs/>
                <w:lang w:val="is-IS"/>
              </w:rPr>
              <w:t>og tól:</w:t>
            </w:r>
          </w:p>
          <w:p w14:paraId="00D6BC43" w14:textId="3A188D92" w:rsidR="009A369F" w:rsidRDefault="009A369F" w:rsidP="00A9570C">
            <w:pPr>
              <w:rPr>
                <w:lang w:val="is-IS"/>
              </w:rPr>
            </w:pPr>
            <w:r>
              <w:rPr>
                <w:lang w:val="is-IS"/>
              </w:rPr>
              <w:t>.NET, Docker</w:t>
            </w:r>
            <w:r w:rsidR="00EB719D">
              <w:rPr>
                <w:lang w:val="is-IS"/>
              </w:rPr>
              <w:t>, Power Platform, Azure, AI SDK.</w:t>
            </w:r>
          </w:p>
          <w:p w14:paraId="053FFC99" w14:textId="77777777" w:rsidR="008B2582" w:rsidRDefault="008B2582" w:rsidP="00A9570C">
            <w:pPr>
              <w:rPr>
                <w:b/>
                <w:bCs/>
                <w:lang w:val="is-IS"/>
              </w:rPr>
            </w:pPr>
          </w:p>
          <w:p w14:paraId="621CBFBC" w14:textId="5ACA96E8" w:rsidR="00727CEE" w:rsidRDefault="00727CEE" w:rsidP="00A9570C">
            <w:pPr>
              <w:rPr>
                <w:lang w:val="is-IS"/>
              </w:rPr>
            </w:pPr>
            <w:r w:rsidRPr="009A369F">
              <w:rPr>
                <w:b/>
                <w:bCs/>
                <w:lang w:val="is-IS"/>
              </w:rPr>
              <w:t>Leikjaþróun</w:t>
            </w:r>
            <w:r w:rsidR="00EB719D">
              <w:rPr>
                <w:b/>
                <w:bCs/>
                <w:lang w:val="is-IS"/>
              </w:rPr>
              <w:t xml:space="preserve"> &amp;</w:t>
            </w:r>
            <w:r>
              <w:rPr>
                <w:b/>
                <w:bCs/>
                <w:lang w:val="is-IS"/>
              </w:rPr>
              <w:t xml:space="preserve"> hönnun</w:t>
            </w:r>
            <w:r w:rsidR="00EB719D">
              <w:rPr>
                <w:b/>
                <w:bCs/>
                <w:lang w:val="is-IS"/>
              </w:rPr>
              <w:t>:</w:t>
            </w:r>
          </w:p>
          <w:p w14:paraId="6C59D845" w14:textId="71966CA9" w:rsidR="00727CEE" w:rsidRPr="009A369F" w:rsidRDefault="00727CEE" w:rsidP="00A9570C">
            <w:pPr>
              <w:rPr>
                <w:lang w:val="is-IS"/>
              </w:rPr>
            </w:pPr>
            <w:r>
              <w:rPr>
                <w:lang w:val="is-IS"/>
              </w:rPr>
              <w:t xml:space="preserve">Unity, Godot, </w:t>
            </w:r>
            <w:r w:rsidR="00EB719D">
              <w:rPr>
                <w:lang w:val="is-IS"/>
              </w:rPr>
              <w:t>Shaders</w:t>
            </w:r>
            <w:r>
              <w:rPr>
                <w:lang w:val="is-IS"/>
              </w:rPr>
              <w:t>, Aseprite</w:t>
            </w:r>
            <w:r w:rsidR="00EB719D">
              <w:rPr>
                <w:lang w:val="is-IS"/>
              </w:rPr>
              <w:t>, Crocotile3D.</w:t>
            </w:r>
          </w:p>
        </w:tc>
        <w:tc>
          <w:tcPr>
            <w:tcW w:w="284" w:type="dxa"/>
          </w:tcPr>
          <w:p w14:paraId="4DCAC29B" w14:textId="31DF660E" w:rsidR="009A369F" w:rsidRPr="00BB6FA2" w:rsidRDefault="009A369F" w:rsidP="00A9570C">
            <w:pPr>
              <w:rPr>
                <w:lang w:val="is-IS"/>
              </w:rPr>
            </w:pPr>
          </w:p>
        </w:tc>
        <w:tc>
          <w:tcPr>
            <w:tcW w:w="7654" w:type="dxa"/>
          </w:tcPr>
          <w:p w14:paraId="09FE5B62" w14:textId="23B1AC49" w:rsidR="001E1A97" w:rsidRPr="00EB719D" w:rsidRDefault="000220B9" w:rsidP="00A9570C">
            <w:pPr>
              <w:pStyle w:val="Heading1"/>
              <w:rPr>
                <w:b/>
                <w:bCs/>
              </w:rPr>
            </w:pPr>
            <w:r w:rsidRPr="00EB719D">
              <w:rPr>
                <w:b/>
                <w:bCs/>
              </w:rPr>
              <w:t>Starfsferill</w:t>
            </w:r>
          </w:p>
          <w:p w14:paraId="0A26A4EE" w14:textId="6B239EE9" w:rsidR="001E1A97" w:rsidRDefault="007B7B36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Forritari</w:t>
            </w:r>
          </w:p>
          <w:p w14:paraId="6C27997B" w14:textId="457E2215" w:rsidR="001E1A97" w:rsidRDefault="00425FB7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CPS ehf</w:t>
            </w:r>
            <w:r w:rsidR="008B2582">
              <w:rPr>
                <w:lang w:val="is-IS"/>
              </w:rPr>
              <w:t>.</w:t>
            </w:r>
            <w:r w:rsidR="001E1A97">
              <w:rPr>
                <w:lang w:val="is-IS"/>
              </w:rPr>
              <w:t xml:space="preserve"> | 2024 – Núverandi</w:t>
            </w:r>
            <w:r w:rsidR="007B7B36">
              <w:rPr>
                <w:lang w:val="is-IS"/>
              </w:rPr>
              <w:t xml:space="preserve"> (5%)</w:t>
            </w:r>
          </w:p>
          <w:p w14:paraId="2FB85B7C" w14:textId="0394B935" w:rsidR="007B7B36" w:rsidRPr="007B7B36" w:rsidRDefault="007B7B36" w:rsidP="00A9570C">
            <w:pPr>
              <w:rPr>
                <w:i/>
                <w:iCs/>
                <w:color w:val="808080" w:themeColor="background1" w:themeShade="80"/>
                <w:lang w:val="is-IS"/>
              </w:rPr>
            </w:pPr>
            <w:r w:rsidRPr="007B7B36">
              <w:rPr>
                <w:i/>
                <w:iCs/>
                <w:color w:val="808080" w:themeColor="background1" w:themeShade="80"/>
                <w:lang w:val="is-IS"/>
              </w:rPr>
              <w:t>Next.js, TypeScript, Tailwind CSS, Power Platform, C#, WordPress, Azure.</w:t>
            </w:r>
          </w:p>
          <w:p w14:paraId="279DE682" w14:textId="4210C5E2" w:rsidR="001E1A97" w:rsidRDefault="007B7B36" w:rsidP="00A9570C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  <w:r w:rsidR="001E1A97">
              <w:rPr>
                <w:lang w:val="is-IS"/>
              </w:rPr>
              <w:t>ðstoða</w:t>
            </w:r>
            <w:r>
              <w:rPr>
                <w:lang w:val="is-IS"/>
              </w:rPr>
              <w:t>ði</w:t>
            </w:r>
            <w:r w:rsidR="001E1A97">
              <w:rPr>
                <w:lang w:val="is-IS"/>
              </w:rPr>
              <w:t xml:space="preserve"> við verkefni</w:t>
            </w:r>
            <w:r w:rsidR="00A00F28">
              <w:rPr>
                <w:lang w:val="is-IS"/>
              </w:rPr>
              <w:t xml:space="preserve"> í </w:t>
            </w:r>
            <w:r w:rsidR="00F350A9">
              <w:rPr>
                <w:lang w:val="is-IS"/>
              </w:rPr>
              <w:t xml:space="preserve">Microsoft </w:t>
            </w:r>
            <w:r w:rsidR="00154EC5">
              <w:rPr>
                <w:lang w:val="is-IS"/>
              </w:rPr>
              <w:t>Power A</w:t>
            </w:r>
            <w:r w:rsidR="00F350A9">
              <w:rPr>
                <w:lang w:val="is-IS"/>
              </w:rPr>
              <w:t>pp</w:t>
            </w:r>
            <w:r w:rsidR="008055DF">
              <w:rPr>
                <w:lang w:val="is-IS"/>
              </w:rPr>
              <w:t xml:space="preserve">, </w:t>
            </w:r>
            <w:r w:rsidR="00CD6645">
              <w:rPr>
                <w:lang w:val="is-IS"/>
              </w:rPr>
              <w:t>eins og</w:t>
            </w:r>
            <w:r w:rsidR="00065EDC">
              <w:rPr>
                <w:lang w:val="is-IS"/>
              </w:rPr>
              <w:t xml:space="preserve"> að gera </w:t>
            </w:r>
            <w:r w:rsidR="00FD5E42">
              <w:rPr>
                <w:lang w:val="is-IS"/>
              </w:rPr>
              <w:t xml:space="preserve">utanaðkomandi </w:t>
            </w:r>
            <w:r w:rsidR="009E6763">
              <w:rPr>
                <w:lang w:val="is-IS"/>
              </w:rPr>
              <w:t>skráningar</w:t>
            </w:r>
            <w:r w:rsidR="005B525E">
              <w:rPr>
                <w:lang w:val="is-IS"/>
              </w:rPr>
              <w:t xml:space="preserve"> </w:t>
            </w:r>
            <w:r w:rsidR="00903375">
              <w:rPr>
                <w:lang w:val="is-IS"/>
              </w:rPr>
              <w:t xml:space="preserve">með </w:t>
            </w:r>
            <w:r w:rsidR="008441B5">
              <w:rPr>
                <w:lang w:val="is-IS"/>
              </w:rPr>
              <w:t>vef</w:t>
            </w:r>
            <w:r w:rsidR="00C77270">
              <w:rPr>
                <w:lang w:val="is-IS"/>
              </w:rPr>
              <w:t>form</w:t>
            </w:r>
            <w:r>
              <w:rPr>
                <w:lang w:val="is-IS"/>
              </w:rPr>
              <w:t>i</w:t>
            </w:r>
            <w:r w:rsidR="008441B5">
              <w:rPr>
                <w:lang w:val="is-IS"/>
              </w:rPr>
              <w:t xml:space="preserve"> sem </w:t>
            </w:r>
            <w:r>
              <w:rPr>
                <w:lang w:val="is-IS"/>
              </w:rPr>
              <w:t>er allt hýst</w:t>
            </w:r>
            <w:r w:rsidR="00903375">
              <w:rPr>
                <w:lang w:val="is-IS"/>
              </w:rPr>
              <w:t xml:space="preserve"> </w:t>
            </w:r>
            <w:r w:rsidR="005B525E">
              <w:rPr>
                <w:lang w:val="is-IS"/>
              </w:rPr>
              <w:t xml:space="preserve">á </w:t>
            </w:r>
            <w:r w:rsidR="001E1A97">
              <w:rPr>
                <w:lang w:val="is-IS"/>
              </w:rPr>
              <w:t>Azure</w:t>
            </w:r>
            <w:r w:rsidR="008441B5">
              <w:rPr>
                <w:lang w:val="is-IS"/>
              </w:rPr>
              <w:t xml:space="preserve"> þjónustum</w:t>
            </w:r>
            <w:r w:rsidR="00903375">
              <w:rPr>
                <w:lang w:val="is-IS"/>
              </w:rPr>
              <w:t xml:space="preserve">.  </w:t>
            </w:r>
            <w:r>
              <w:rPr>
                <w:lang w:val="is-IS"/>
              </w:rPr>
              <w:t>L</w:t>
            </w:r>
            <w:r w:rsidR="00903375">
              <w:rPr>
                <w:lang w:val="is-IS"/>
              </w:rPr>
              <w:t>ær</w:t>
            </w:r>
            <w:r>
              <w:rPr>
                <w:lang w:val="is-IS"/>
              </w:rPr>
              <w:t>i</w:t>
            </w:r>
            <w:r w:rsidR="00ED2D5C">
              <w:rPr>
                <w:lang w:val="is-IS"/>
              </w:rPr>
              <w:t xml:space="preserve"> að</w:t>
            </w:r>
            <w:r w:rsidR="00903375">
              <w:rPr>
                <w:lang w:val="is-IS"/>
              </w:rPr>
              <w:t xml:space="preserve"> </w:t>
            </w:r>
            <w:r w:rsidR="008B11AB">
              <w:rPr>
                <w:lang w:val="is-IS"/>
              </w:rPr>
              <w:t>forrit</w:t>
            </w:r>
            <w:r w:rsidR="00ED2D5C">
              <w:rPr>
                <w:lang w:val="is-IS"/>
              </w:rPr>
              <w:t>a</w:t>
            </w:r>
            <w:r w:rsidR="008B11AB">
              <w:rPr>
                <w:lang w:val="is-IS"/>
              </w:rPr>
              <w:t xml:space="preserve"> </w:t>
            </w:r>
            <w:r w:rsidR="004F1B5A">
              <w:rPr>
                <w:lang w:val="is-IS"/>
              </w:rPr>
              <w:t>með</w:t>
            </w:r>
            <w:r w:rsidR="008B11AB">
              <w:rPr>
                <w:lang w:val="is-IS"/>
              </w:rPr>
              <w:t xml:space="preserve"> </w:t>
            </w:r>
            <w:r w:rsidR="00067BAB">
              <w:rPr>
                <w:lang w:val="is-IS"/>
              </w:rPr>
              <w:t>React og Next.js</w:t>
            </w:r>
            <w:r w:rsidR="00727CEE">
              <w:rPr>
                <w:lang w:val="is-IS"/>
              </w:rPr>
              <w:t xml:space="preserve"> í TypeScript</w:t>
            </w:r>
            <w:r w:rsidR="00E83892">
              <w:rPr>
                <w:lang w:val="is-IS"/>
              </w:rPr>
              <w:t>.</w:t>
            </w:r>
            <w:r>
              <w:rPr>
                <w:lang w:val="is-IS"/>
              </w:rPr>
              <w:t xml:space="preserve"> Tengdi saman marga mismunandi þjónustur með því smíða API.</w:t>
            </w:r>
          </w:p>
          <w:p w14:paraId="07FAAE75" w14:textId="77777777" w:rsidR="001E1A97" w:rsidRPr="001E1A97" w:rsidRDefault="001E1A97" w:rsidP="00A9570C">
            <w:pPr>
              <w:rPr>
                <w:lang w:val="is-IS"/>
              </w:rPr>
            </w:pPr>
          </w:p>
          <w:p w14:paraId="07996560" w14:textId="2C750068" w:rsidR="00EB719D" w:rsidRPr="00D02B23" w:rsidRDefault="00EB719D" w:rsidP="00EB719D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Sölumaður</w:t>
            </w:r>
          </w:p>
          <w:p w14:paraId="22D2C841" w14:textId="640C6B6B" w:rsidR="00EB719D" w:rsidRPr="00D02B23" w:rsidRDefault="00EB719D" w:rsidP="00EB719D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Kokka</w:t>
            </w:r>
            <w:r w:rsidRPr="00D02B23">
              <w:rPr>
                <w:lang w:val="is-IS"/>
              </w:rPr>
              <w:t xml:space="preserve">  | 202</w:t>
            </w:r>
            <w:r>
              <w:rPr>
                <w:lang w:val="is-IS"/>
              </w:rPr>
              <w:t xml:space="preserve">4 Apríl </w:t>
            </w:r>
            <w:r w:rsidRPr="00D02B23">
              <w:rPr>
                <w:lang w:val="is-IS"/>
              </w:rPr>
              <w:t>–</w:t>
            </w:r>
            <w:r>
              <w:rPr>
                <w:lang w:val="is-IS"/>
              </w:rPr>
              <w:t xml:space="preserve"> Núverandi (15%)</w:t>
            </w:r>
          </w:p>
          <w:p w14:paraId="0B5917D2" w14:textId="6E5E0EDD" w:rsidR="00EB719D" w:rsidRDefault="00EB719D" w:rsidP="00EB719D">
            <w:pPr>
              <w:rPr>
                <w:lang w:val="is-IS"/>
              </w:rPr>
            </w:pPr>
            <w:r>
              <w:rPr>
                <w:lang w:val="is-IS"/>
              </w:rPr>
              <w:t>Afgreiða kúnna, taka saman og senda pantanir, læra á og raða vörum. Vera með brennandi áhuga á eldamennsku.</w:t>
            </w:r>
          </w:p>
          <w:p w14:paraId="6D26E12D" w14:textId="77777777" w:rsidR="00EB719D" w:rsidRDefault="00EB719D" w:rsidP="00A9570C">
            <w:pPr>
              <w:pStyle w:val="Heading2"/>
              <w:rPr>
                <w:lang w:val="is-IS"/>
              </w:rPr>
            </w:pPr>
          </w:p>
          <w:p w14:paraId="561C1345" w14:textId="041322B3" w:rsidR="009A369F" w:rsidRPr="00D02B23" w:rsidRDefault="009A369F" w:rsidP="00A9570C">
            <w:pPr>
              <w:pStyle w:val="Heading2"/>
              <w:rPr>
                <w:lang w:val="is-IS"/>
              </w:rPr>
            </w:pPr>
            <w:r w:rsidRPr="00D02B23">
              <w:rPr>
                <w:lang w:val="is-IS"/>
              </w:rPr>
              <w:t>aðstoðarkennari</w:t>
            </w:r>
          </w:p>
          <w:p w14:paraId="008B270A" w14:textId="0826EC3E" w:rsidR="00EB719D" w:rsidRPr="00EB719D" w:rsidRDefault="009A369F" w:rsidP="00AE62D4">
            <w:pPr>
              <w:pStyle w:val="Heading3"/>
              <w:rPr>
                <w:lang w:val="is-IS"/>
              </w:rPr>
            </w:pPr>
            <w:r w:rsidRPr="00D02B23">
              <w:rPr>
                <w:lang w:val="is-IS"/>
              </w:rPr>
              <w:t xml:space="preserve">Háskóla </w:t>
            </w:r>
            <w:r w:rsidR="008B2582" w:rsidRPr="00D02B23">
              <w:rPr>
                <w:lang w:val="is-IS"/>
              </w:rPr>
              <w:t>Reykjavíkur</w:t>
            </w:r>
            <w:r w:rsidRPr="00D02B23">
              <w:rPr>
                <w:lang w:val="is-IS"/>
              </w:rPr>
              <w:t xml:space="preserve">  | 2023</w:t>
            </w:r>
            <w:r w:rsidR="001071CF">
              <w:rPr>
                <w:lang w:val="is-IS"/>
              </w:rPr>
              <w:t xml:space="preserve"> haust</w:t>
            </w:r>
            <w:r w:rsidRPr="00D02B23">
              <w:rPr>
                <w:lang w:val="is-IS"/>
              </w:rPr>
              <w:t xml:space="preserve"> – </w:t>
            </w:r>
            <w:r w:rsidR="00727CEE">
              <w:rPr>
                <w:lang w:val="is-IS"/>
              </w:rPr>
              <w:t>2024</w:t>
            </w:r>
            <w:r w:rsidR="001071CF">
              <w:rPr>
                <w:lang w:val="is-IS"/>
              </w:rPr>
              <w:t xml:space="preserve"> vor</w:t>
            </w:r>
          </w:p>
          <w:p w14:paraId="4E6C1943" w14:textId="6ECFA9D3" w:rsidR="000C5371" w:rsidRDefault="00EB719D" w:rsidP="00A9570C">
            <w:pPr>
              <w:rPr>
                <w:lang w:val="is-IS"/>
              </w:rPr>
            </w:pPr>
            <w:r>
              <w:rPr>
                <w:lang w:val="is-IS"/>
              </w:rPr>
              <w:t xml:space="preserve">Kennari í dæmatímum </w:t>
            </w:r>
            <w:r w:rsidR="009A369F">
              <w:rPr>
                <w:lang w:val="is-IS"/>
              </w:rPr>
              <w:t>í tölvusamskiptum og stýrikerfi áföngum.</w:t>
            </w:r>
            <w:r>
              <w:rPr>
                <w:lang w:val="is-IS"/>
              </w:rPr>
              <w:t xml:space="preserve"> Fór yfir verkefni og lokapróf, hjálpaði með sjálfvirkar prófanir.</w:t>
            </w:r>
          </w:p>
          <w:p w14:paraId="65057CD0" w14:textId="77777777" w:rsidR="000C5371" w:rsidRDefault="000C5371" w:rsidP="00A9570C">
            <w:pPr>
              <w:rPr>
                <w:lang w:val="is-IS"/>
              </w:rPr>
            </w:pPr>
          </w:p>
          <w:p w14:paraId="0E94A21A" w14:textId="50820B23" w:rsidR="009A369F" w:rsidRPr="00BB6FA2" w:rsidRDefault="00F66DE1" w:rsidP="00A9570C">
            <w:pPr>
              <w:pStyle w:val="Heading2"/>
              <w:rPr>
                <w:lang w:val="is-IS"/>
              </w:rPr>
            </w:pPr>
            <w:r>
              <w:rPr>
                <w:lang w:val="is-IS"/>
              </w:rPr>
              <w:t>Rannsóknarstarf</w:t>
            </w:r>
          </w:p>
          <w:p w14:paraId="771B801B" w14:textId="28877D20" w:rsidR="009A369F" w:rsidRDefault="00F66DE1" w:rsidP="00A9570C">
            <w:pPr>
              <w:pStyle w:val="Heading3"/>
              <w:rPr>
                <w:lang w:val="is-IS"/>
              </w:rPr>
            </w:pPr>
            <w:r>
              <w:rPr>
                <w:lang w:val="is-IS"/>
              </w:rPr>
              <w:t>Mál- og raddtæknistofa gervigreindarseturs HR</w:t>
            </w:r>
            <w:r w:rsidR="009A369F" w:rsidRPr="00BB6FA2">
              <w:rPr>
                <w:lang w:val="is-IS"/>
              </w:rPr>
              <w:t xml:space="preserve"> | </w:t>
            </w:r>
            <w:r w:rsidR="002967AD">
              <w:rPr>
                <w:lang w:val="is-IS"/>
              </w:rPr>
              <w:t xml:space="preserve">Sumar </w:t>
            </w:r>
            <w:r>
              <w:rPr>
                <w:lang w:val="is-IS"/>
              </w:rPr>
              <w:t>2023</w:t>
            </w:r>
          </w:p>
          <w:p w14:paraId="6DF6733F" w14:textId="421BC01A" w:rsidR="00AE62D4" w:rsidRPr="00AE62D4" w:rsidRDefault="00AE62D4" w:rsidP="00AE62D4">
            <w:pPr>
              <w:rPr>
                <w:i/>
                <w:iCs/>
                <w:color w:val="808080" w:themeColor="background1" w:themeShade="80"/>
                <w:lang w:val="is-IS"/>
              </w:rPr>
            </w:pPr>
            <w:r w:rsidRPr="00AE62D4">
              <w:rPr>
                <w:i/>
                <w:iCs/>
                <w:color w:val="808080" w:themeColor="background1" w:themeShade="80"/>
                <w:lang w:val="is-IS"/>
              </w:rPr>
              <w:t>Pytorch, SciKit-learn, Python</w:t>
            </w:r>
            <w:r w:rsidR="00414DFA">
              <w:rPr>
                <w:i/>
                <w:iCs/>
                <w:color w:val="808080" w:themeColor="background1" w:themeShade="80"/>
                <w:lang w:val="is-IS"/>
              </w:rPr>
              <w:t>.</w:t>
            </w:r>
          </w:p>
          <w:p w14:paraId="1DE0830A" w14:textId="4A3AD3D7" w:rsidR="00AE62D4" w:rsidRPr="00DC343E" w:rsidRDefault="00AE62D4" w:rsidP="00DC343E">
            <w:pPr>
              <w:rPr>
                <w:lang w:val="is-IS"/>
              </w:rPr>
            </w:pPr>
            <w:r>
              <w:rPr>
                <w:lang w:val="is-IS"/>
              </w:rPr>
              <w:t xml:space="preserve">Aðstoðaði við </w:t>
            </w:r>
            <w:r w:rsidR="00F66DE1">
              <w:rPr>
                <w:lang w:val="is-IS"/>
              </w:rPr>
              <w:t xml:space="preserve">verkefni </w:t>
            </w:r>
            <w:r>
              <w:rPr>
                <w:lang w:val="is-IS"/>
              </w:rPr>
              <w:t xml:space="preserve">í að </w:t>
            </w:r>
            <w:r w:rsidR="00F66DE1">
              <w:rPr>
                <w:lang w:val="is-IS"/>
              </w:rPr>
              <w:t xml:space="preserve">þjálfa gervigreind sem </w:t>
            </w:r>
            <w:r w:rsidR="00DC343E">
              <w:rPr>
                <w:lang w:val="is-IS"/>
              </w:rPr>
              <w:t>getur</w:t>
            </w:r>
            <w:r w:rsidR="00F66DE1">
              <w:rPr>
                <w:lang w:val="is-IS"/>
              </w:rPr>
              <w:t xml:space="preserve"> svarað spurningum á Íslensku. Þar var ég að lagfæra/staðla gögn til þjálfunar á breytilíkönum.</w:t>
            </w:r>
          </w:p>
          <w:p w14:paraId="51098B2F" w14:textId="77777777" w:rsidR="00DC343E" w:rsidRDefault="00DC343E" w:rsidP="00A9570C">
            <w:pPr>
              <w:pStyle w:val="Subtitle"/>
              <w:rPr>
                <w:b/>
                <w:bCs/>
              </w:rPr>
            </w:pPr>
          </w:p>
          <w:p w14:paraId="62210806" w14:textId="4DDDCCE0" w:rsidR="00B67B8D" w:rsidRPr="00EB719D" w:rsidRDefault="00B67B8D" w:rsidP="00A9570C">
            <w:pPr>
              <w:pStyle w:val="Subtitle"/>
              <w:rPr>
                <w:b/>
                <w:bCs/>
              </w:rPr>
            </w:pPr>
            <w:r w:rsidRPr="00EB719D">
              <w:rPr>
                <w:b/>
                <w:bCs/>
              </w:rPr>
              <w:t>Meðmælendu</w:t>
            </w:r>
            <w:r w:rsidR="0032032B" w:rsidRPr="00EB719D">
              <w:rPr>
                <w:b/>
                <w:bCs/>
              </w:rPr>
              <w:t>r</w:t>
            </w:r>
          </w:p>
          <w:p w14:paraId="283DC0D2" w14:textId="77777777" w:rsidR="00EB719D" w:rsidRDefault="00EB719D" w:rsidP="00EB719D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Hrafn Loftsson</w:t>
            </w:r>
          </w:p>
          <w:p w14:paraId="641B0EAE" w14:textId="77777777" w:rsidR="00EB719D" w:rsidRDefault="00EB719D" w:rsidP="00EB719D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Associate Prófessor | Háskóli Reykjavíkur</w:t>
            </w:r>
          </w:p>
          <w:p w14:paraId="565AF4FE" w14:textId="77777777" w:rsidR="00EB719D" w:rsidRDefault="00EB719D" w:rsidP="00EB719D">
            <w:pPr>
              <w:rPr>
                <w:lang w:val="en-GB"/>
              </w:rPr>
            </w:pPr>
            <w:hyperlink r:id="rId14" w:history="1">
              <w:r w:rsidRPr="00B54C84">
                <w:rPr>
                  <w:rStyle w:val="Hyperlink"/>
                  <w:lang w:val="en-GB"/>
                </w:rPr>
                <w:t>Hrafn@ru.is</w:t>
              </w:r>
            </w:hyperlink>
            <w:r>
              <w:rPr>
                <w:lang w:val="en-GB"/>
              </w:rPr>
              <w:t xml:space="preserve"> – 8206227</w:t>
            </w:r>
          </w:p>
          <w:p w14:paraId="0B105DC1" w14:textId="77777777" w:rsidR="00EB719D" w:rsidRDefault="00EB719D" w:rsidP="00EB719D">
            <w:pPr>
              <w:rPr>
                <w:lang w:val="en-GB"/>
              </w:rPr>
            </w:pPr>
          </w:p>
          <w:p w14:paraId="3F019362" w14:textId="77777777" w:rsidR="00EB719D" w:rsidRDefault="00EB719D" w:rsidP="00EB719D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Jacquelin Clare Mallet</w:t>
            </w:r>
          </w:p>
          <w:p w14:paraId="3A7FE13B" w14:textId="5970167D" w:rsidR="00EB719D" w:rsidRDefault="00EB719D" w:rsidP="00EB719D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Assistant Professor | Háskóli Reykjavíkur</w:t>
            </w:r>
          </w:p>
          <w:p w14:paraId="0DBFB352" w14:textId="319A3A38" w:rsidR="00EB719D" w:rsidRPr="00AE62D4" w:rsidRDefault="00EB719D" w:rsidP="00AE62D4">
            <w:pPr>
              <w:rPr>
                <w:lang w:val="en-GB"/>
              </w:rPr>
            </w:pPr>
            <w:hyperlink r:id="rId15" w:history="1">
              <w:r w:rsidRPr="00B54C84">
                <w:rPr>
                  <w:rStyle w:val="Hyperlink"/>
                  <w:lang w:val="en-GB"/>
                </w:rPr>
                <w:t>Jacky@ru.is</w:t>
              </w:r>
            </w:hyperlink>
            <w:r>
              <w:rPr>
                <w:lang w:val="en-GB"/>
              </w:rPr>
              <w:t xml:space="preserve"> - 5996374</w:t>
            </w:r>
          </w:p>
        </w:tc>
      </w:tr>
    </w:tbl>
    <w:p w14:paraId="7C4A8497" w14:textId="6A0E9A1D" w:rsidR="00871DB8" w:rsidRPr="009A369F" w:rsidRDefault="00871DB8" w:rsidP="00AE62D4">
      <w:pPr>
        <w:rPr>
          <w:lang w:val="is-IS"/>
        </w:rPr>
      </w:pPr>
    </w:p>
    <w:sectPr w:rsidR="00871DB8" w:rsidRPr="009A369F" w:rsidSect="00BF7217">
      <w:pgSz w:w="12240" w:h="15840" w:code="1"/>
      <w:pgMar w:top="720" w:right="720" w:bottom="720" w:left="624" w:header="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827C1" w14:textId="77777777" w:rsidR="00E51823" w:rsidRDefault="00E51823" w:rsidP="00AA35A8">
      <w:pPr>
        <w:spacing w:line="240" w:lineRule="auto"/>
      </w:pPr>
      <w:r>
        <w:separator/>
      </w:r>
    </w:p>
  </w:endnote>
  <w:endnote w:type="continuationSeparator" w:id="0">
    <w:p w14:paraId="4588C0ED" w14:textId="77777777" w:rsidR="00E51823" w:rsidRDefault="00E51823" w:rsidP="00AA35A8">
      <w:pPr>
        <w:spacing w:line="240" w:lineRule="auto"/>
      </w:pPr>
      <w:r>
        <w:continuationSeparator/>
      </w:r>
    </w:p>
  </w:endnote>
  <w:endnote w:type="continuationNotice" w:id="1">
    <w:p w14:paraId="786A2973" w14:textId="77777777" w:rsidR="00E51823" w:rsidRDefault="00E5182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D8F52" w14:textId="77777777" w:rsidR="00E51823" w:rsidRDefault="00E51823" w:rsidP="00AA35A8">
      <w:pPr>
        <w:spacing w:line="240" w:lineRule="auto"/>
      </w:pPr>
      <w:r>
        <w:separator/>
      </w:r>
    </w:p>
  </w:footnote>
  <w:footnote w:type="continuationSeparator" w:id="0">
    <w:p w14:paraId="408C2F54" w14:textId="77777777" w:rsidR="00E51823" w:rsidRDefault="00E51823" w:rsidP="00AA35A8">
      <w:pPr>
        <w:spacing w:line="240" w:lineRule="auto"/>
      </w:pPr>
      <w:r>
        <w:continuationSeparator/>
      </w:r>
    </w:p>
  </w:footnote>
  <w:footnote w:type="continuationNotice" w:id="1">
    <w:p w14:paraId="7706F3E0" w14:textId="77777777" w:rsidR="00E51823" w:rsidRDefault="00E5182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9588F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2294374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4790A4F4" wp14:editId="1314F2CB">
            <wp:extent cx="182880" cy="182880"/>
            <wp:effectExtent l="0" t="0" r="0" b="0"/>
            <wp:docPr id="212294374" name="Picture 21229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7B9E27E" id="Picture 632377909" o:spid="_x0000_i1025" type="#_x0000_t75" style="width:13.8pt;height:13.8pt;visibility:visible;mso-wrap-style:square">
            <v:imagedata r:id="rId3" o:title=""/>
          </v:shape>
        </w:pict>
      </mc:Choice>
      <mc:Fallback>
        <w:drawing>
          <wp:inline distT="0" distB="0" distL="0" distR="0" wp14:anchorId="25B31A88" wp14:editId="630DA381">
            <wp:extent cx="175260" cy="175260"/>
            <wp:effectExtent l="0" t="0" r="0" b="0"/>
            <wp:docPr id="632377909" name="Picture 632377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50D9"/>
    <w:multiLevelType w:val="hybridMultilevel"/>
    <w:tmpl w:val="04D4BB7C"/>
    <w:lvl w:ilvl="0" w:tplc="25163CE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743FB"/>
    <w:multiLevelType w:val="hybridMultilevel"/>
    <w:tmpl w:val="92B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E61A1"/>
    <w:multiLevelType w:val="hybridMultilevel"/>
    <w:tmpl w:val="F87C50B4"/>
    <w:lvl w:ilvl="0" w:tplc="CBD42D2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F0A9D"/>
    <w:multiLevelType w:val="hybridMultilevel"/>
    <w:tmpl w:val="168A05A4"/>
    <w:lvl w:ilvl="0" w:tplc="B3A42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7"/>
  </w:num>
  <w:num w:numId="3" w16cid:durableId="751318933">
    <w:abstractNumId w:val="2"/>
  </w:num>
  <w:num w:numId="4" w16cid:durableId="2055545808">
    <w:abstractNumId w:val="5"/>
  </w:num>
  <w:num w:numId="5" w16cid:durableId="1022054167">
    <w:abstractNumId w:val="4"/>
  </w:num>
  <w:num w:numId="6" w16cid:durableId="1236741560">
    <w:abstractNumId w:val="3"/>
  </w:num>
  <w:num w:numId="7" w16cid:durableId="148791362">
    <w:abstractNumId w:val="1"/>
  </w:num>
  <w:num w:numId="8" w16cid:durableId="1045835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A2"/>
    <w:rsid w:val="00003C87"/>
    <w:rsid w:val="00010CFB"/>
    <w:rsid w:val="000133E8"/>
    <w:rsid w:val="00015966"/>
    <w:rsid w:val="00016826"/>
    <w:rsid w:val="000220B9"/>
    <w:rsid w:val="00031569"/>
    <w:rsid w:val="00033263"/>
    <w:rsid w:val="000410B6"/>
    <w:rsid w:val="000417DA"/>
    <w:rsid w:val="00045105"/>
    <w:rsid w:val="00060423"/>
    <w:rsid w:val="00060941"/>
    <w:rsid w:val="00065EDC"/>
    <w:rsid w:val="00066823"/>
    <w:rsid w:val="00067BAB"/>
    <w:rsid w:val="00071CCC"/>
    <w:rsid w:val="0007515C"/>
    <w:rsid w:val="00085878"/>
    <w:rsid w:val="000873F6"/>
    <w:rsid w:val="000923DA"/>
    <w:rsid w:val="000962BE"/>
    <w:rsid w:val="000A0EAC"/>
    <w:rsid w:val="000A101E"/>
    <w:rsid w:val="000A4991"/>
    <w:rsid w:val="000A7678"/>
    <w:rsid w:val="000B286F"/>
    <w:rsid w:val="000B3565"/>
    <w:rsid w:val="000C2EFF"/>
    <w:rsid w:val="000C47B2"/>
    <w:rsid w:val="000C5371"/>
    <w:rsid w:val="000D134B"/>
    <w:rsid w:val="000D2A8E"/>
    <w:rsid w:val="000D2BC7"/>
    <w:rsid w:val="000D408B"/>
    <w:rsid w:val="000D5C03"/>
    <w:rsid w:val="000E5284"/>
    <w:rsid w:val="000F7628"/>
    <w:rsid w:val="001071CF"/>
    <w:rsid w:val="001102BE"/>
    <w:rsid w:val="001127F9"/>
    <w:rsid w:val="00112B77"/>
    <w:rsid w:val="00124ED6"/>
    <w:rsid w:val="00130BE0"/>
    <w:rsid w:val="00131AA5"/>
    <w:rsid w:val="00135DCB"/>
    <w:rsid w:val="00142AEB"/>
    <w:rsid w:val="00145EB3"/>
    <w:rsid w:val="00154EC5"/>
    <w:rsid w:val="00156C79"/>
    <w:rsid w:val="001639D6"/>
    <w:rsid w:val="00166B6C"/>
    <w:rsid w:val="00167789"/>
    <w:rsid w:val="00176D22"/>
    <w:rsid w:val="00182371"/>
    <w:rsid w:val="001838E5"/>
    <w:rsid w:val="00183ACC"/>
    <w:rsid w:val="0018639F"/>
    <w:rsid w:val="00186915"/>
    <w:rsid w:val="001876F2"/>
    <w:rsid w:val="00194704"/>
    <w:rsid w:val="00195277"/>
    <w:rsid w:val="001A32F8"/>
    <w:rsid w:val="001B5913"/>
    <w:rsid w:val="001C3CA3"/>
    <w:rsid w:val="001E1A97"/>
    <w:rsid w:val="001E5A59"/>
    <w:rsid w:val="001F5756"/>
    <w:rsid w:val="00203213"/>
    <w:rsid w:val="002236D5"/>
    <w:rsid w:val="00235062"/>
    <w:rsid w:val="00243756"/>
    <w:rsid w:val="0025167B"/>
    <w:rsid w:val="002607EC"/>
    <w:rsid w:val="00260EEB"/>
    <w:rsid w:val="00263321"/>
    <w:rsid w:val="00265CE4"/>
    <w:rsid w:val="002662ED"/>
    <w:rsid w:val="0027385C"/>
    <w:rsid w:val="002768E6"/>
    <w:rsid w:val="00282106"/>
    <w:rsid w:val="002967AD"/>
    <w:rsid w:val="002A61D3"/>
    <w:rsid w:val="002B75EB"/>
    <w:rsid w:val="002C4E0C"/>
    <w:rsid w:val="002D03E4"/>
    <w:rsid w:val="002D2B94"/>
    <w:rsid w:val="002E1382"/>
    <w:rsid w:val="002E2ABF"/>
    <w:rsid w:val="002E3AB1"/>
    <w:rsid w:val="002E7306"/>
    <w:rsid w:val="002F428B"/>
    <w:rsid w:val="00306730"/>
    <w:rsid w:val="00307084"/>
    <w:rsid w:val="00315F8E"/>
    <w:rsid w:val="00316720"/>
    <w:rsid w:val="0032032B"/>
    <w:rsid w:val="00321BA1"/>
    <w:rsid w:val="00325126"/>
    <w:rsid w:val="00331DCE"/>
    <w:rsid w:val="0033315E"/>
    <w:rsid w:val="0033674A"/>
    <w:rsid w:val="00350998"/>
    <w:rsid w:val="00350FD5"/>
    <w:rsid w:val="00352A17"/>
    <w:rsid w:val="00360599"/>
    <w:rsid w:val="00363DA5"/>
    <w:rsid w:val="00367ADA"/>
    <w:rsid w:val="00370061"/>
    <w:rsid w:val="00374949"/>
    <w:rsid w:val="003A2C84"/>
    <w:rsid w:val="003A2E6E"/>
    <w:rsid w:val="003A3D32"/>
    <w:rsid w:val="003A43F2"/>
    <w:rsid w:val="003A4782"/>
    <w:rsid w:val="003B4AEF"/>
    <w:rsid w:val="003C7884"/>
    <w:rsid w:val="003E17DE"/>
    <w:rsid w:val="003E53C3"/>
    <w:rsid w:val="003F195C"/>
    <w:rsid w:val="003F2914"/>
    <w:rsid w:val="0040071A"/>
    <w:rsid w:val="00400856"/>
    <w:rsid w:val="004133C3"/>
    <w:rsid w:val="00414DFA"/>
    <w:rsid w:val="00415CF3"/>
    <w:rsid w:val="00424F74"/>
    <w:rsid w:val="00425FB7"/>
    <w:rsid w:val="00430CBF"/>
    <w:rsid w:val="00433263"/>
    <w:rsid w:val="00437EE4"/>
    <w:rsid w:val="00440381"/>
    <w:rsid w:val="004408D7"/>
    <w:rsid w:val="00453A7B"/>
    <w:rsid w:val="004631C4"/>
    <w:rsid w:val="004700A9"/>
    <w:rsid w:val="004859D2"/>
    <w:rsid w:val="00485D83"/>
    <w:rsid w:val="004919CE"/>
    <w:rsid w:val="004936B2"/>
    <w:rsid w:val="004A28EA"/>
    <w:rsid w:val="004A6F8A"/>
    <w:rsid w:val="004C235D"/>
    <w:rsid w:val="004C3127"/>
    <w:rsid w:val="004D0471"/>
    <w:rsid w:val="004D1A0E"/>
    <w:rsid w:val="004D2D96"/>
    <w:rsid w:val="004D5F3D"/>
    <w:rsid w:val="004E2BCF"/>
    <w:rsid w:val="004E2EA9"/>
    <w:rsid w:val="004F0781"/>
    <w:rsid w:val="004F1B5A"/>
    <w:rsid w:val="004F2D34"/>
    <w:rsid w:val="005070C1"/>
    <w:rsid w:val="00526B52"/>
    <w:rsid w:val="005335F2"/>
    <w:rsid w:val="00533E8B"/>
    <w:rsid w:val="0053618A"/>
    <w:rsid w:val="00543BCF"/>
    <w:rsid w:val="00547EC8"/>
    <w:rsid w:val="00556BD5"/>
    <w:rsid w:val="00556E31"/>
    <w:rsid w:val="00567EE6"/>
    <w:rsid w:val="0059420A"/>
    <w:rsid w:val="005B525E"/>
    <w:rsid w:val="005B706C"/>
    <w:rsid w:val="005C41A2"/>
    <w:rsid w:val="005C5C14"/>
    <w:rsid w:val="005D1BA7"/>
    <w:rsid w:val="005F56E0"/>
    <w:rsid w:val="005F6ED5"/>
    <w:rsid w:val="005F745E"/>
    <w:rsid w:val="00624B6D"/>
    <w:rsid w:val="006259D7"/>
    <w:rsid w:val="00625D5F"/>
    <w:rsid w:val="006315BB"/>
    <w:rsid w:val="0063312F"/>
    <w:rsid w:val="0063494C"/>
    <w:rsid w:val="00636107"/>
    <w:rsid w:val="00667611"/>
    <w:rsid w:val="00671CDE"/>
    <w:rsid w:val="006737F4"/>
    <w:rsid w:val="00690EBF"/>
    <w:rsid w:val="006968C8"/>
    <w:rsid w:val="006A1E18"/>
    <w:rsid w:val="006A35AA"/>
    <w:rsid w:val="006C0159"/>
    <w:rsid w:val="006C472D"/>
    <w:rsid w:val="006D0A97"/>
    <w:rsid w:val="006E09F4"/>
    <w:rsid w:val="006E12EE"/>
    <w:rsid w:val="006E3533"/>
    <w:rsid w:val="00702D1F"/>
    <w:rsid w:val="00703D84"/>
    <w:rsid w:val="00710252"/>
    <w:rsid w:val="00722332"/>
    <w:rsid w:val="00725834"/>
    <w:rsid w:val="00727CEE"/>
    <w:rsid w:val="007330E5"/>
    <w:rsid w:val="00746660"/>
    <w:rsid w:val="0075166F"/>
    <w:rsid w:val="00760702"/>
    <w:rsid w:val="00762819"/>
    <w:rsid w:val="00770DCE"/>
    <w:rsid w:val="00777A9F"/>
    <w:rsid w:val="0078565C"/>
    <w:rsid w:val="00787CF7"/>
    <w:rsid w:val="00791376"/>
    <w:rsid w:val="007A0045"/>
    <w:rsid w:val="007A0F08"/>
    <w:rsid w:val="007A189F"/>
    <w:rsid w:val="007A4691"/>
    <w:rsid w:val="007A57CB"/>
    <w:rsid w:val="007B6FCC"/>
    <w:rsid w:val="007B7B36"/>
    <w:rsid w:val="007C31FD"/>
    <w:rsid w:val="007D04F2"/>
    <w:rsid w:val="007D1222"/>
    <w:rsid w:val="007D1FF2"/>
    <w:rsid w:val="007D5DDF"/>
    <w:rsid w:val="007E3FFC"/>
    <w:rsid w:val="007F1F33"/>
    <w:rsid w:val="007F7E5B"/>
    <w:rsid w:val="00800AD7"/>
    <w:rsid w:val="008055DF"/>
    <w:rsid w:val="00805EA0"/>
    <w:rsid w:val="008162CF"/>
    <w:rsid w:val="008202D7"/>
    <w:rsid w:val="00820593"/>
    <w:rsid w:val="00831977"/>
    <w:rsid w:val="008326F9"/>
    <w:rsid w:val="00841223"/>
    <w:rsid w:val="00843C1C"/>
    <w:rsid w:val="008441B5"/>
    <w:rsid w:val="00856470"/>
    <w:rsid w:val="008618B7"/>
    <w:rsid w:val="00864A5D"/>
    <w:rsid w:val="00870D42"/>
    <w:rsid w:val="00871DB8"/>
    <w:rsid w:val="00874A8E"/>
    <w:rsid w:val="00874C6C"/>
    <w:rsid w:val="00884BFA"/>
    <w:rsid w:val="00887E05"/>
    <w:rsid w:val="00896E5C"/>
    <w:rsid w:val="008A1F08"/>
    <w:rsid w:val="008A3548"/>
    <w:rsid w:val="008B11AB"/>
    <w:rsid w:val="008B2582"/>
    <w:rsid w:val="008B2C6A"/>
    <w:rsid w:val="008C6805"/>
    <w:rsid w:val="008D2C61"/>
    <w:rsid w:val="008F180B"/>
    <w:rsid w:val="008F48B9"/>
    <w:rsid w:val="008F6F20"/>
    <w:rsid w:val="00902EE8"/>
    <w:rsid w:val="00903375"/>
    <w:rsid w:val="009049BC"/>
    <w:rsid w:val="009066AD"/>
    <w:rsid w:val="0091339D"/>
    <w:rsid w:val="0091600B"/>
    <w:rsid w:val="00916B9C"/>
    <w:rsid w:val="009272F7"/>
    <w:rsid w:val="00930196"/>
    <w:rsid w:val="00930234"/>
    <w:rsid w:val="009412BF"/>
    <w:rsid w:val="009446FC"/>
    <w:rsid w:val="00945224"/>
    <w:rsid w:val="009732E9"/>
    <w:rsid w:val="00986493"/>
    <w:rsid w:val="0099652D"/>
    <w:rsid w:val="009A369F"/>
    <w:rsid w:val="009E0800"/>
    <w:rsid w:val="009E3A1C"/>
    <w:rsid w:val="009E6763"/>
    <w:rsid w:val="009F25EC"/>
    <w:rsid w:val="00A00F28"/>
    <w:rsid w:val="00A00FA2"/>
    <w:rsid w:val="00A04A8D"/>
    <w:rsid w:val="00A17F36"/>
    <w:rsid w:val="00A25469"/>
    <w:rsid w:val="00A30461"/>
    <w:rsid w:val="00A30DD3"/>
    <w:rsid w:val="00A41812"/>
    <w:rsid w:val="00A41839"/>
    <w:rsid w:val="00A41BD5"/>
    <w:rsid w:val="00A528F1"/>
    <w:rsid w:val="00A633B0"/>
    <w:rsid w:val="00A71DEA"/>
    <w:rsid w:val="00A7200A"/>
    <w:rsid w:val="00A7603F"/>
    <w:rsid w:val="00A90605"/>
    <w:rsid w:val="00A9368D"/>
    <w:rsid w:val="00A9570C"/>
    <w:rsid w:val="00A97832"/>
    <w:rsid w:val="00AA1166"/>
    <w:rsid w:val="00AA35A8"/>
    <w:rsid w:val="00AA7575"/>
    <w:rsid w:val="00AA774F"/>
    <w:rsid w:val="00AB44BF"/>
    <w:rsid w:val="00AB49B8"/>
    <w:rsid w:val="00AB6B2F"/>
    <w:rsid w:val="00AE0A7B"/>
    <w:rsid w:val="00AE42F3"/>
    <w:rsid w:val="00AE552E"/>
    <w:rsid w:val="00AE562D"/>
    <w:rsid w:val="00AE62D4"/>
    <w:rsid w:val="00AF0065"/>
    <w:rsid w:val="00AF21E0"/>
    <w:rsid w:val="00B06877"/>
    <w:rsid w:val="00B1227E"/>
    <w:rsid w:val="00B20D41"/>
    <w:rsid w:val="00B42B22"/>
    <w:rsid w:val="00B44D25"/>
    <w:rsid w:val="00B67B8D"/>
    <w:rsid w:val="00B72597"/>
    <w:rsid w:val="00B8453F"/>
    <w:rsid w:val="00B847CF"/>
    <w:rsid w:val="00B85473"/>
    <w:rsid w:val="00B90F33"/>
    <w:rsid w:val="00B9345D"/>
    <w:rsid w:val="00B9684C"/>
    <w:rsid w:val="00B96871"/>
    <w:rsid w:val="00B96D74"/>
    <w:rsid w:val="00BA14F1"/>
    <w:rsid w:val="00BB03ED"/>
    <w:rsid w:val="00BB4E94"/>
    <w:rsid w:val="00BB6FA2"/>
    <w:rsid w:val="00BC12B8"/>
    <w:rsid w:val="00BC355A"/>
    <w:rsid w:val="00BD109C"/>
    <w:rsid w:val="00BE1186"/>
    <w:rsid w:val="00BE2E1B"/>
    <w:rsid w:val="00BE2FC9"/>
    <w:rsid w:val="00BE4368"/>
    <w:rsid w:val="00BE4AF4"/>
    <w:rsid w:val="00BE5968"/>
    <w:rsid w:val="00BE75EC"/>
    <w:rsid w:val="00BF7217"/>
    <w:rsid w:val="00C00772"/>
    <w:rsid w:val="00C116A7"/>
    <w:rsid w:val="00C11CB8"/>
    <w:rsid w:val="00C141A4"/>
    <w:rsid w:val="00C14FBF"/>
    <w:rsid w:val="00C211BC"/>
    <w:rsid w:val="00C37FBF"/>
    <w:rsid w:val="00C4286F"/>
    <w:rsid w:val="00C46A6C"/>
    <w:rsid w:val="00C50145"/>
    <w:rsid w:val="00C51DB8"/>
    <w:rsid w:val="00C52D8F"/>
    <w:rsid w:val="00C5388E"/>
    <w:rsid w:val="00C62E97"/>
    <w:rsid w:val="00C64A8B"/>
    <w:rsid w:val="00C70C0B"/>
    <w:rsid w:val="00C77270"/>
    <w:rsid w:val="00C7777C"/>
    <w:rsid w:val="00C81587"/>
    <w:rsid w:val="00C82428"/>
    <w:rsid w:val="00C86515"/>
    <w:rsid w:val="00C935C5"/>
    <w:rsid w:val="00C9471E"/>
    <w:rsid w:val="00CB3E40"/>
    <w:rsid w:val="00CB59BB"/>
    <w:rsid w:val="00CB72CF"/>
    <w:rsid w:val="00CC25D6"/>
    <w:rsid w:val="00CC6F92"/>
    <w:rsid w:val="00CD1A30"/>
    <w:rsid w:val="00CD6645"/>
    <w:rsid w:val="00CD7DD8"/>
    <w:rsid w:val="00CE6E8B"/>
    <w:rsid w:val="00CE7491"/>
    <w:rsid w:val="00CF0AE8"/>
    <w:rsid w:val="00CF22B3"/>
    <w:rsid w:val="00CF2766"/>
    <w:rsid w:val="00CF61BE"/>
    <w:rsid w:val="00CF68CB"/>
    <w:rsid w:val="00D02B23"/>
    <w:rsid w:val="00D24EE2"/>
    <w:rsid w:val="00D31ADA"/>
    <w:rsid w:val="00D45748"/>
    <w:rsid w:val="00D656E1"/>
    <w:rsid w:val="00D7033A"/>
    <w:rsid w:val="00D7298F"/>
    <w:rsid w:val="00D85EF8"/>
    <w:rsid w:val="00D86385"/>
    <w:rsid w:val="00D93B22"/>
    <w:rsid w:val="00D94A72"/>
    <w:rsid w:val="00D95726"/>
    <w:rsid w:val="00DB2710"/>
    <w:rsid w:val="00DB472D"/>
    <w:rsid w:val="00DB5008"/>
    <w:rsid w:val="00DB724D"/>
    <w:rsid w:val="00DB7BC4"/>
    <w:rsid w:val="00DC343E"/>
    <w:rsid w:val="00DE15FB"/>
    <w:rsid w:val="00DE17C1"/>
    <w:rsid w:val="00DE5DDA"/>
    <w:rsid w:val="00DF042E"/>
    <w:rsid w:val="00DF1C7D"/>
    <w:rsid w:val="00E02FB7"/>
    <w:rsid w:val="00E03C29"/>
    <w:rsid w:val="00E067BA"/>
    <w:rsid w:val="00E1124A"/>
    <w:rsid w:val="00E1176D"/>
    <w:rsid w:val="00E13FBE"/>
    <w:rsid w:val="00E24E11"/>
    <w:rsid w:val="00E34090"/>
    <w:rsid w:val="00E51823"/>
    <w:rsid w:val="00E57007"/>
    <w:rsid w:val="00E62AB3"/>
    <w:rsid w:val="00E63BF4"/>
    <w:rsid w:val="00E64AF7"/>
    <w:rsid w:val="00E71C71"/>
    <w:rsid w:val="00E83892"/>
    <w:rsid w:val="00E90063"/>
    <w:rsid w:val="00E95915"/>
    <w:rsid w:val="00EA6F2E"/>
    <w:rsid w:val="00EB719D"/>
    <w:rsid w:val="00EB74E8"/>
    <w:rsid w:val="00EC0F79"/>
    <w:rsid w:val="00ED28E8"/>
    <w:rsid w:val="00ED2D5C"/>
    <w:rsid w:val="00ED6169"/>
    <w:rsid w:val="00ED6EB6"/>
    <w:rsid w:val="00EE08E0"/>
    <w:rsid w:val="00EE1359"/>
    <w:rsid w:val="00EE69F9"/>
    <w:rsid w:val="00EF2971"/>
    <w:rsid w:val="00EF3416"/>
    <w:rsid w:val="00EF6280"/>
    <w:rsid w:val="00F04B3C"/>
    <w:rsid w:val="00F26020"/>
    <w:rsid w:val="00F30552"/>
    <w:rsid w:val="00F350A9"/>
    <w:rsid w:val="00F40EE0"/>
    <w:rsid w:val="00F4302F"/>
    <w:rsid w:val="00F46BDB"/>
    <w:rsid w:val="00F560ED"/>
    <w:rsid w:val="00F61813"/>
    <w:rsid w:val="00F66DE1"/>
    <w:rsid w:val="00F6774F"/>
    <w:rsid w:val="00F701A5"/>
    <w:rsid w:val="00F706C1"/>
    <w:rsid w:val="00F77D3D"/>
    <w:rsid w:val="00F828E2"/>
    <w:rsid w:val="00F97E91"/>
    <w:rsid w:val="00FA531C"/>
    <w:rsid w:val="00FB20D8"/>
    <w:rsid w:val="00FB5586"/>
    <w:rsid w:val="00FB7F9F"/>
    <w:rsid w:val="00FC13CF"/>
    <w:rsid w:val="00FC63C2"/>
    <w:rsid w:val="00FC7E0C"/>
    <w:rsid w:val="00FD5E42"/>
    <w:rsid w:val="00FD73C5"/>
    <w:rsid w:val="00FD7C96"/>
    <w:rsid w:val="00FE46BA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0EE1C"/>
  <w15:chartTrackingRefBased/>
  <w15:docId w15:val="{D4F1CFFA-2B6C-47C1-B537-5E4A3CE3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90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772"/>
    <w:pPr>
      <w:keepNext/>
      <w:keepLines/>
      <w:spacing w:before="120" w:after="120"/>
      <w:outlineLvl w:val="0"/>
    </w:pPr>
    <w:rPr>
      <w:rFonts w:eastAsiaTheme="majorEastAsia" w:cs="Times New Roman (Headings CS)"/>
      <w:caps/>
      <w:color w:val="1C6194" w:themeColor="accent2" w:themeShade="BF"/>
      <w:spacing w:val="10"/>
      <w:sz w:val="24"/>
      <w:szCs w:val="32"/>
      <w:lang w:val="is-I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772"/>
    <w:pPr>
      <w:keepNext/>
      <w:keepLines/>
      <w:spacing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5371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00772"/>
    <w:pPr>
      <w:spacing w:after="160" w:line="216" w:lineRule="auto"/>
      <w:contextualSpacing/>
    </w:pPr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customStyle="1" w:styleId="TitleChar">
    <w:name w:val="Title Char"/>
    <w:basedOn w:val="DefaultParagraphFont"/>
    <w:link w:val="Title"/>
    <w:uiPriority w:val="10"/>
    <w:rsid w:val="00C00772"/>
    <w:rPr>
      <w:rFonts w:asciiTheme="majorHAnsi" w:eastAsiaTheme="majorEastAsia" w:hAnsiTheme="majorHAnsi" w:cs="Times New Roman (Headings CS)"/>
      <w:color w:val="1C6194" w:themeColor="accent2" w:themeShade="BF"/>
      <w:spacing w:val="4"/>
      <w:kern w:val="28"/>
      <w:sz w:val="72"/>
      <w:szCs w:val="54"/>
      <w:lang w:val="is-IS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72"/>
    <w:pPr>
      <w:numPr>
        <w:ilvl w:val="1"/>
      </w:numPr>
      <w:spacing w:before="120" w:after="120"/>
    </w:pPr>
    <w:rPr>
      <w:rFonts w:eastAsiaTheme="minorEastAsia" w:cs="Arial (Body CS)"/>
      <w:caps/>
      <w:color w:val="1C6194" w:themeColor="accent2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0772"/>
    <w:rPr>
      <w:rFonts w:eastAsiaTheme="minorEastAsia" w:cs="Arial (Body CS)"/>
      <w:caps/>
      <w:color w:val="1C6194" w:themeColor="accent2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0772"/>
    <w:rPr>
      <w:rFonts w:eastAsiaTheme="majorEastAsia" w:cs="Times New Roman (Headings CS)"/>
      <w:caps/>
      <w:color w:val="1C6194" w:themeColor="accent2" w:themeShade="BF"/>
      <w:spacing w:val="10"/>
      <w:szCs w:val="32"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C00772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371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BB6FA2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B6FA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kemman.is/handle/1946/4622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tel://+354694431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jpeg"/><Relationship Id="rId5" Type="http://schemas.openxmlformats.org/officeDocument/2006/relationships/numbering" Target="numbering.xml"/><Relationship Id="rId15" Type="http://schemas.openxmlformats.org/officeDocument/2006/relationships/hyperlink" Target="mailto:Jacky@ru.is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Hrafn@ru.is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si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 xsi:nil="true"/>
    <Statu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A8289B7-51EE-4460-9C15-FA769679CE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2325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Links>
    <vt:vector size="36" baseType="variant">
      <vt:variant>
        <vt:i4>5242894</vt:i4>
      </vt:variant>
      <vt:variant>
        <vt:i4>15</vt:i4>
      </vt:variant>
      <vt:variant>
        <vt:i4>0</vt:i4>
      </vt:variant>
      <vt:variant>
        <vt:i4>5</vt:i4>
      </vt:variant>
      <vt:variant>
        <vt:lpwstr>https://eysta.itch.io/final-court</vt:lpwstr>
      </vt:variant>
      <vt:variant>
        <vt:lpwstr/>
      </vt:variant>
      <vt:variant>
        <vt:i4>4587525</vt:i4>
      </vt:variant>
      <vt:variant>
        <vt:i4>12</vt:i4>
      </vt:variant>
      <vt:variant>
        <vt:i4>0</vt:i4>
      </vt:variant>
      <vt:variant>
        <vt:i4>5</vt:i4>
      </vt:variant>
      <vt:variant>
        <vt:lpwstr>https://tomasiv.itch.io/paranormal-real-estate-hunter</vt:lpwstr>
      </vt:variant>
      <vt:variant>
        <vt:lpwstr/>
      </vt:variant>
      <vt:variant>
        <vt:i4>5439581</vt:i4>
      </vt:variant>
      <vt:variant>
        <vt:i4>9</vt:i4>
      </vt:variant>
      <vt:variant>
        <vt:i4>0</vt:i4>
      </vt:variant>
      <vt:variant>
        <vt:i4>5</vt:i4>
      </vt:variant>
      <vt:variant>
        <vt:lpwstr>https://skemman.is/handle/1946/46224</vt:lpwstr>
      </vt:variant>
      <vt:variant>
        <vt:lpwstr/>
      </vt:variant>
      <vt:variant>
        <vt:i4>7209009</vt:i4>
      </vt:variant>
      <vt:variant>
        <vt:i4>6</vt:i4>
      </vt:variant>
      <vt:variant>
        <vt:i4>0</vt:i4>
      </vt:variant>
      <vt:variant>
        <vt:i4>5</vt:i4>
      </vt:variant>
      <vt:variant>
        <vt:lpwstr>https://acuo-my.sharepoint.com/personal/eysi_acuo_is/Documents/Github.com/eysta00</vt:lpwstr>
      </vt:variant>
      <vt:variant>
        <vt:lpwstr/>
      </vt:variant>
      <vt:variant>
        <vt:i4>6553640</vt:i4>
      </vt:variant>
      <vt:variant>
        <vt:i4>3</vt:i4>
      </vt:variant>
      <vt:variant>
        <vt:i4>0</vt:i4>
      </vt:variant>
      <vt:variant>
        <vt:i4>5</vt:i4>
      </vt:variant>
      <vt:variant>
        <vt:lpwstr>tel://+3546944310/</vt:lpwstr>
      </vt:variant>
      <vt:variant>
        <vt:lpwstr/>
      </vt:variant>
      <vt:variant>
        <vt:i4>3538945</vt:i4>
      </vt:variant>
      <vt:variant>
        <vt:i4>0</vt:i4>
      </vt:variant>
      <vt:variant>
        <vt:i4>0</vt:i4>
      </vt:variant>
      <vt:variant>
        <vt:i4>5</vt:i4>
      </vt:variant>
      <vt:variant>
        <vt:lpwstr>mailto:eysi@live.com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Eysteinn Jonsson</cp:lastModifiedBy>
  <cp:revision>19</cp:revision>
  <cp:lastPrinted>2025-05-20T17:16:00Z</cp:lastPrinted>
  <dcterms:created xsi:type="dcterms:W3CDTF">2024-03-19T11:39:00Z</dcterms:created>
  <dcterms:modified xsi:type="dcterms:W3CDTF">2025-05-20T17:24:00Z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